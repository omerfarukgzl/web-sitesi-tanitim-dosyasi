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14:paraId="52E329A5" w14:textId="77777777" w:rsidTr="00AE7882">
        <w:trPr>
          <w:trHeight w:val="4410"/>
        </w:trPr>
        <w:tc>
          <w:tcPr>
            <w:tcW w:w="3600" w:type="dxa"/>
            <w:vAlign w:val="bottom"/>
          </w:tcPr>
          <w:p w14:paraId="5583CFB2" w14:textId="66F46B38" w:rsidR="001B2ABD" w:rsidRDefault="0017378E" w:rsidP="00933B1A">
            <w:pPr>
              <w:pStyle w:val="Balk1"/>
            </w:pPr>
            <w:r>
              <w:rPr>
                <w:noProof/>
                <w:lang w:bidi="tr-TR"/>
              </w:rPr>
              <w:drawing>
                <wp:inline distT="0" distB="0" distL="0" distR="0" wp14:anchorId="310B0F48" wp14:editId="105613DA">
                  <wp:extent cx="1857375" cy="1857375"/>
                  <wp:effectExtent l="0" t="0" r="9525" b="952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CC3C7BD" w14:textId="33BDA054" w:rsidR="001B2ABD" w:rsidRDefault="001B2ABD" w:rsidP="00933B1A">
            <w:pPr>
              <w:pStyle w:val="Balk3"/>
            </w:pPr>
          </w:p>
        </w:tc>
        <w:tc>
          <w:tcPr>
            <w:tcW w:w="6183" w:type="dxa"/>
            <w:vAlign w:val="bottom"/>
          </w:tcPr>
          <w:p w14:paraId="3DD282F7" w14:textId="71CB745A" w:rsidR="001B2ABD" w:rsidRDefault="00933B1A" w:rsidP="001B2ABD">
            <w:pPr>
              <w:pStyle w:val="KonuBal"/>
            </w:pPr>
            <w:r>
              <w:rPr>
                <w:noProof/>
              </w:rPr>
              <mc:AlternateContent>
                <mc:Choice Requires="wps">
                  <w:drawing>
                    <wp:anchor distT="91440" distB="91440" distL="114300" distR="114300" simplePos="0" relativeHeight="251659264" behindDoc="0" locked="0" layoutInCell="1" allowOverlap="1" wp14:anchorId="253BA47F" wp14:editId="7C226317">
                      <wp:simplePos x="0" y="0"/>
                      <wp:positionH relativeFrom="page">
                        <wp:align>center</wp:align>
                      </wp:positionH>
                      <wp:positionV relativeFrom="paragraph">
                        <wp:posOffset>274320</wp:posOffset>
                      </wp:positionV>
                      <wp:extent cx="3474720" cy="1403985"/>
                      <wp:effectExtent l="0" t="0" r="0" b="0"/>
                      <wp:wrapTopAndBottom/>
                      <wp:docPr id="30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472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87F9E5" w14:textId="43818599" w:rsidR="00933B1A" w:rsidRPr="00933B1A" w:rsidRDefault="00933B1A">
                                  <w:pPr>
                                    <w:pBdr>
                                      <w:top w:val="single" w:sz="24" w:space="8" w:color="94B6D2" w:themeColor="accent1"/>
                                      <w:bottom w:val="single" w:sz="24" w:space="8" w:color="94B6D2" w:themeColor="accent1"/>
                                    </w:pBd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D0D0D" w:themeColor="text1" w:themeTint="F2"/>
                                      <w:sz w:val="24"/>
                                    </w:rPr>
                                  </w:pPr>
                                  <w:r w:rsidRPr="00933B1A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w:t>WEB SAYFASI TANITIM DOSYASI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58500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53BA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" filled="f" stroked="f">
                      <v:textbox style="mso-fit-shape-to-text:t">
                        <w:txbxContent>
                          <w:p w14:paraId="4B87F9E5" w14:textId="43818599" w:rsidR="00933B1A" w:rsidRPr="00933B1A" w:rsidRDefault="00933B1A">
                            <w:pPr>
                              <w:pBdr>
                                <w:top w:val="single" w:sz="24" w:space="8" w:color="94B6D2" w:themeColor="accent1"/>
                                <w:bottom w:val="single" w:sz="24" w:space="8" w:color="94B6D2" w:themeColor="accent1"/>
                              </w:pBdr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4"/>
                              </w:rPr>
                            </w:pPr>
                            <w:r w:rsidRPr="00933B1A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4"/>
                                <w:szCs w:val="24"/>
                              </w:rPr>
                              <w:t>WEB SAYFASI TANITIM DOSYASI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 w:rsidR="0017378E">
              <w:t>Memleket hikayleri</w:t>
            </w:r>
          </w:p>
          <w:p w14:paraId="4FF70762" w14:textId="3E97A09C" w:rsidR="001B2ABD" w:rsidRDefault="003F3B23" w:rsidP="001B2ABD">
            <w:pPr>
              <w:pStyle w:val="Altyaz"/>
            </w:pPr>
            <w:r w:rsidRPr="00933B1A">
              <w:rPr>
                <w:spacing w:val="105"/>
                <w:w w:val="100"/>
              </w:rPr>
              <w:t>Bayburt</w:t>
            </w:r>
            <w:r w:rsidRPr="00933B1A">
              <w:rPr>
                <w:spacing w:val="4"/>
                <w:w w:val="100"/>
              </w:rPr>
              <w:t>#</w:t>
            </w:r>
          </w:p>
        </w:tc>
      </w:tr>
      <w:tr w:rsidR="001B2ABD" w14:paraId="540666AF" w14:textId="77777777" w:rsidTr="00AE7882">
        <w:tc>
          <w:tcPr>
            <w:tcW w:w="3600" w:type="dxa"/>
          </w:tcPr>
          <w:p w14:paraId="6FC1801F" w14:textId="35EFA3CB" w:rsidR="001B2ABD" w:rsidRPr="003F3B23" w:rsidRDefault="003F3B23" w:rsidP="00036450">
            <w:pPr>
              <w:pStyle w:val="Balk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WEB SAYFASI BİLGİLERİ</w:t>
            </w:r>
          </w:p>
          <w:p w14:paraId="266799F6" w14:textId="78141B48" w:rsidR="003F3B23" w:rsidRDefault="003F3B23" w:rsidP="00036450">
            <w:r>
              <w:t>Kurmuş olduğum bu web sitesinde memleketimin güzelliklerini, gelenek</w:t>
            </w:r>
            <w:r w:rsidR="000626ED">
              <w:t>lerini</w:t>
            </w:r>
            <w:r>
              <w:t>,</w:t>
            </w:r>
            <w:r w:rsidR="000626ED">
              <w:t xml:space="preserve"> giyim tarzını, </w:t>
            </w:r>
            <w:r>
              <w:t>yemeklerini</w:t>
            </w:r>
            <w:r w:rsidR="000626ED">
              <w:t xml:space="preserve"> ve geleneksel tatlarını</w:t>
            </w:r>
            <w:r>
              <w:t>, oynanan spor dallarını ve başarı gösterilen dallarını gezilecek yerlerini, merkezinde atan kalbini, tarihini ve kültürünü sizlere tanıt</w:t>
            </w:r>
            <w:r w:rsidR="00F23B6E">
              <w:t>acağım</w:t>
            </w:r>
            <w:r>
              <w:t>.</w:t>
            </w:r>
          </w:p>
          <w:p w14:paraId="7B75B402" w14:textId="62A495FE" w:rsidR="00036450" w:rsidRDefault="00167624" w:rsidP="00036450">
            <w:r>
              <w:t xml:space="preserve">Özgeçmiş </w:t>
            </w:r>
            <w:r w:rsidR="000626ED">
              <w:t>bölümünde</w:t>
            </w:r>
            <w:r>
              <w:t xml:space="preserve"> CV mi hazırla</w:t>
            </w:r>
            <w:r w:rsidR="00F23B6E">
              <w:t>yacağım</w:t>
            </w:r>
            <w:r>
              <w:t>.</w:t>
            </w:r>
          </w:p>
          <w:p w14:paraId="7A0585D8" w14:textId="7FB80F11" w:rsidR="00167624" w:rsidRDefault="00167624" w:rsidP="00036450">
            <w:r>
              <w:t>Hakkında bölümünde kendim konusunda bilgilerimi ekle</w:t>
            </w:r>
            <w:r w:rsidR="00F23B6E">
              <w:t>yeceğim</w:t>
            </w:r>
            <w:r>
              <w:t>.</w:t>
            </w:r>
          </w:p>
          <w:p w14:paraId="620FCE32" w14:textId="459EFF61" w:rsidR="00167624" w:rsidRDefault="00B77A30" w:rsidP="00036450">
            <w:r>
              <w:t>Şehrim bölümünde memleketim hakkında bilgiler ve detayları sizlerle paylaş</w:t>
            </w:r>
            <w:r w:rsidR="00F23B6E">
              <w:t>acağım</w:t>
            </w:r>
            <w:r>
              <w:t>.</w:t>
            </w:r>
          </w:p>
          <w:p w14:paraId="1BB0D466" w14:textId="67DED4BA" w:rsidR="00B77A30" w:rsidRDefault="00B77A30" w:rsidP="00036450">
            <w:r>
              <w:t xml:space="preserve">Mirasımız bölümünde ise memleketimizin futbol </w:t>
            </w:r>
            <w:r w:rsidRPr="00D069E9">
              <w:t>takım</w:t>
            </w:r>
            <w:r w:rsidR="008B6FF6" w:rsidRPr="00D069E9">
              <w:t>larını</w:t>
            </w:r>
            <w:r w:rsidR="00D069E9">
              <w:t xml:space="preserve"> </w:t>
            </w:r>
            <w:r>
              <w:t>tanıt</w:t>
            </w:r>
            <w:r w:rsidR="00F23B6E">
              <w:t>acağım</w:t>
            </w:r>
            <w:r>
              <w:t>.</w:t>
            </w:r>
          </w:p>
          <w:p w14:paraId="6D87ACE1" w14:textId="38EE2DCF" w:rsidR="00036450" w:rsidRPr="00CB0055" w:rsidRDefault="00D069E9" w:rsidP="00CB0055">
            <w:pPr>
              <w:pStyle w:val="Balk3"/>
            </w:pPr>
            <w:r>
              <w:t>Bilgiler</w:t>
            </w:r>
          </w:p>
          <w:p w14:paraId="09003332" w14:textId="246039EA" w:rsidR="004D3011" w:rsidRDefault="00D069E9" w:rsidP="004D3011">
            <w:r>
              <w:t>Ömer Faruk Güzel</w:t>
            </w:r>
          </w:p>
          <w:p w14:paraId="67B8B797" w14:textId="59CEBBEC" w:rsidR="004D3011" w:rsidRDefault="00D069E9" w:rsidP="004D3011">
            <w:r>
              <w:t>G191210068</w:t>
            </w:r>
          </w:p>
          <w:p w14:paraId="6B0C2021" w14:textId="2CEC48B8" w:rsidR="00933B1A" w:rsidRDefault="00933B1A" w:rsidP="004D3011">
            <w:r>
              <w:t>1.Sınıf 2.Öğretim C grubu</w:t>
            </w:r>
          </w:p>
          <w:p w14:paraId="7FAE9547" w14:textId="02A1A94E" w:rsidR="00933B1A" w:rsidRDefault="00933B1A" w:rsidP="004D3011"/>
          <w:p w14:paraId="5E0893F7" w14:textId="5EFA222D" w:rsidR="004D3011" w:rsidRDefault="004D3011" w:rsidP="004D3011"/>
          <w:p w14:paraId="4D417CB0" w14:textId="14B2D325" w:rsidR="004D3011" w:rsidRPr="004D3011" w:rsidRDefault="004D3011" w:rsidP="004D3011"/>
        </w:tc>
        <w:tc>
          <w:tcPr>
            <w:tcW w:w="720" w:type="dxa"/>
          </w:tcPr>
          <w:p w14:paraId="645940A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14:paraId="75DC0D0A" w14:textId="7E0CC87D" w:rsidR="00036450" w:rsidRPr="00B77A30" w:rsidRDefault="00B77A30" w:rsidP="00B77A30">
            <w:pPr>
              <w:pStyle w:val="Balk2"/>
            </w:pPr>
            <w:r>
              <w:t>kullanıla</w:t>
            </w:r>
            <w:r w:rsidR="00F23B6E">
              <w:t>cak</w:t>
            </w:r>
            <w:r>
              <w:t xml:space="preserve"> diller </w:t>
            </w:r>
          </w:p>
          <w:p w14:paraId="2FDABF73" w14:textId="76DEEC2B" w:rsidR="00B77A30" w:rsidRDefault="00B77A30" w:rsidP="00B77A30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• HTML</w:t>
            </w:r>
          </w:p>
          <w:p w14:paraId="59AF2E61" w14:textId="233C2550" w:rsidR="00B77A30" w:rsidRDefault="00B77A30" w:rsidP="00B77A30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• CSS</w:t>
            </w:r>
          </w:p>
          <w:p w14:paraId="15ED377D" w14:textId="074D8B35" w:rsidR="00036450" w:rsidRPr="006829EA" w:rsidRDefault="00B77A30" w:rsidP="00036450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• JAVASCRİPT</w:t>
            </w:r>
          </w:p>
          <w:p w14:paraId="48767DD1" w14:textId="46F52636" w:rsidR="00036450" w:rsidRDefault="00036450" w:rsidP="00036450">
            <w:pPr>
              <w:pStyle w:val="Balk2"/>
            </w:pPr>
          </w:p>
          <w:p w14:paraId="04C598BD" w14:textId="6653D1A9" w:rsidR="00036450" w:rsidRDefault="006829EA" w:rsidP="00B359E4">
            <w:pPr>
              <w:pStyle w:val="Balk4"/>
              <w:rPr>
                <w:bCs/>
              </w:rPr>
            </w:pPr>
            <w:r>
              <w:rPr>
                <w:lang w:bidi="tr-TR"/>
              </w:rPr>
              <w:t>Ş</w:t>
            </w:r>
            <w:r w:rsidR="0073443F">
              <w:rPr>
                <w:lang w:bidi="tr-TR"/>
              </w:rPr>
              <w:t>ehrim Bölümü</w:t>
            </w:r>
          </w:p>
          <w:p w14:paraId="2B814E06" w14:textId="59487CB8" w:rsidR="00036450" w:rsidRPr="00036450" w:rsidRDefault="006829EA" w:rsidP="00B359E4">
            <w:pPr>
              <w:pStyle w:val="Tarih"/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• Tarih</w:t>
            </w:r>
          </w:p>
          <w:p w14:paraId="034432C2" w14:textId="4CE590BC" w:rsidR="006829EA" w:rsidRDefault="006829EA" w:rsidP="00036450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• Nüfus</w:t>
            </w:r>
          </w:p>
          <w:p w14:paraId="1A9AFAF9" w14:textId="7568A4B3" w:rsidR="00036450" w:rsidRDefault="006829EA" w:rsidP="00036450">
            <w:pPr>
              <w:rPr>
                <w:rFonts w:ascii="Verdana" w:hAnsi="Verdana"/>
                <w:sz w:val="20"/>
                <w:szCs w:val="20"/>
                <w:lang w:bidi="tr-T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• </w:t>
            </w:r>
            <w:r w:rsidR="008B6FF6"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Şehre Özel Tatlar</w:t>
            </w:r>
          </w:p>
          <w:p w14:paraId="435E26A1" w14:textId="44F87B3B" w:rsidR="006829EA" w:rsidRDefault="006829EA" w:rsidP="00036450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• </w:t>
            </w:r>
            <w:r w:rsidR="0073443F"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Şehre Ait Fotoğraflar</w:t>
            </w:r>
          </w:p>
          <w:p w14:paraId="0B9C6BF7" w14:textId="101C60EE" w:rsidR="0073443F" w:rsidRDefault="0073443F" w:rsidP="00036450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• Gezilecek Yerler</w:t>
            </w:r>
          </w:p>
          <w:p w14:paraId="2BBF4D60" w14:textId="5C3F6104" w:rsidR="0073443F" w:rsidRDefault="0073443F" w:rsidP="00036450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• Geleneksel Kıyafetler</w:t>
            </w:r>
          </w:p>
          <w:p w14:paraId="47FF7FCA" w14:textId="197FE2EC" w:rsidR="0073443F" w:rsidRDefault="0073443F" w:rsidP="00036450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• Köyler</w:t>
            </w:r>
          </w:p>
          <w:p w14:paraId="5A313014" w14:textId="77777777" w:rsidR="0073443F" w:rsidRPr="0073443F" w:rsidRDefault="0073443F" w:rsidP="00036450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</w:pPr>
          </w:p>
          <w:p w14:paraId="2EF960CF" w14:textId="25B1898A" w:rsidR="0073443F" w:rsidRPr="004D3011" w:rsidRDefault="0073443F" w:rsidP="0073443F">
            <w:pPr>
              <w:pStyle w:val="Balk4"/>
              <w:rPr>
                <w:bCs/>
              </w:rPr>
            </w:pPr>
            <w:r>
              <w:t>Giriş Bölümü</w:t>
            </w:r>
          </w:p>
          <w:p w14:paraId="3003B693" w14:textId="6C98A76F" w:rsidR="0073443F" w:rsidRPr="004D3011" w:rsidRDefault="0073443F" w:rsidP="00A93647">
            <w:pPr>
              <w:pStyle w:val="Tarih"/>
              <w:jc w:val="both"/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• </w:t>
            </w:r>
            <w:r w:rsidR="008B6FF6"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 xml:space="preserve">Öğrenci Numarası ve Şifre </w:t>
            </w:r>
            <w:r w:rsidR="00515706"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i</w:t>
            </w:r>
            <w:r w:rsidR="008B6FF6"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le Girilen Kullanıcı Giriş Sayfası</w:t>
            </w:r>
          </w:p>
          <w:p w14:paraId="469ADE2D" w14:textId="77777777" w:rsidR="004D3011" w:rsidRDefault="004D3011" w:rsidP="00036450"/>
          <w:p w14:paraId="3E4A3545" w14:textId="4B6F4CAB" w:rsidR="004D3011" w:rsidRPr="004D3011" w:rsidRDefault="0073443F" w:rsidP="00B359E4">
            <w:pPr>
              <w:pStyle w:val="Balk4"/>
              <w:rPr>
                <w:bCs/>
              </w:rPr>
            </w:pPr>
            <w:r>
              <w:t xml:space="preserve">Özgeçmiş </w:t>
            </w:r>
            <w:r w:rsidR="008B6FF6">
              <w:t>Bölümü</w:t>
            </w:r>
          </w:p>
          <w:p w14:paraId="211D9793" w14:textId="7C4146EB" w:rsidR="004D3011" w:rsidRDefault="0073443F" w:rsidP="0073443F">
            <w:pPr>
              <w:pStyle w:val="Tarih"/>
              <w:rPr>
                <w:lang w:bidi="tr-T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• Hazırlayanın CV si</w:t>
            </w:r>
            <w:r w:rsidR="00036450" w:rsidRPr="004D3011">
              <w:rPr>
                <w:lang w:bidi="tr-TR"/>
              </w:rPr>
              <w:t xml:space="preserve"> </w:t>
            </w:r>
          </w:p>
          <w:p w14:paraId="6F4A8E31" w14:textId="77777777" w:rsidR="008B6FF6" w:rsidRPr="008B6FF6" w:rsidRDefault="008B6FF6" w:rsidP="008B6FF6">
            <w:pPr>
              <w:rPr>
                <w:lang w:bidi="tr-TR"/>
              </w:rPr>
            </w:pPr>
          </w:p>
          <w:p w14:paraId="6D83BFC3" w14:textId="1AAED121" w:rsidR="008B6FF6" w:rsidRPr="004D3011" w:rsidRDefault="008B6FF6" w:rsidP="008B6FF6">
            <w:pPr>
              <w:pStyle w:val="Balk4"/>
              <w:rPr>
                <w:bCs/>
              </w:rPr>
            </w:pPr>
            <w:r>
              <w:t>Mirasımız Bölümü</w:t>
            </w:r>
          </w:p>
          <w:p w14:paraId="18E03CA8" w14:textId="0C575A10" w:rsidR="008B6FF6" w:rsidRPr="008B6FF6" w:rsidRDefault="008B6FF6" w:rsidP="008B6FF6">
            <w:pPr>
              <w:rPr>
                <w:lang w:bidi="tr-T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• Şehrin Futbol takımları</w:t>
            </w:r>
          </w:p>
          <w:p w14:paraId="074CAA6A" w14:textId="77777777" w:rsidR="004D3011" w:rsidRDefault="004D3011" w:rsidP="00036450"/>
          <w:p w14:paraId="233246FA" w14:textId="60EC377D" w:rsidR="004D3011" w:rsidRPr="004D3011" w:rsidRDefault="0073443F" w:rsidP="00B359E4">
            <w:pPr>
              <w:pStyle w:val="Balk4"/>
              <w:rPr>
                <w:bCs/>
              </w:rPr>
            </w:pPr>
            <w:r>
              <w:t>Hakkında Bölümü</w:t>
            </w:r>
          </w:p>
          <w:p w14:paraId="0232056A" w14:textId="62ACA1AB" w:rsidR="00036450" w:rsidRPr="00F23B6E" w:rsidRDefault="0073443F" w:rsidP="00F23B6E">
            <w:pPr>
              <w:pStyle w:val="Tarih"/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• Hazırlayan Hakkında Bilgiler</w:t>
            </w:r>
          </w:p>
        </w:tc>
      </w:tr>
      <w:tr w:rsidR="006829EA" w14:paraId="0E31B754" w14:textId="77777777" w:rsidTr="00AE7882">
        <w:tc>
          <w:tcPr>
            <w:tcW w:w="3600" w:type="dxa"/>
          </w:tcPr>
          <w:p w14:paraId="5FAF9864" w14:textId="77777777" w:rsidR="006829EA" w:rsidRDefault="006829EA" w:rsidP="00036450">
            <w:pPr>
              <w:pStyle w:val="Balk3"/>
            </w:pPr>
          </w:p>
        </w:tc>
        <w:tc>
          <w:tcPr>
            <w:tcW w:w="720" w:type="dxa"/>
          </w:tcPr>
          <w:p w14:paraId="6E761548" w14:textId="77777777" w:rsidR="006829EA" w:rsidRDefault="006829EA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14:paraId="431B6D02" w14:textId="447F4CA8" w:rsidR="006829EA" w:rsidRDefault="006829EA" w:rsidP="00F23B6E">
            <w:pPr>
              <w:pStyle w:val="Balk2"/>
              <w:tabs>
                <w:tab w:val="left" w:pos="4080"/>
              </w:tabs>
            </w:pPr>
          </w:p>
        </w:tc>
      </w:tr>
    </w:tbl>
    <w:p w14:paraId="149E23BE" w14:textId="77777777" w:rsidR="0043117B" w:rsidRDefault="00EE7296" w:rsidP="000C45FF">
      <w:pPr>
        <w:tabs>
          <w:tab w:val="left" w:pos="990"/>
        </w:tabs>
      </w:pPr>
    </w:p>
    <w:sectPr w:rsidR="0043117B" w:rsidSect="00AE7882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CA19D" w14:textId="77777777" w:rsidR="00EE7296" w:rsidRDefault="00EE7296" w:rsidP="000C45FF">
      <w:r>
        <w:separator/>
      </w:r>
    </w:p>
  </w:endnote>
  <w:endnote w:type="continuationSeparator" w:id="0">
    <w:p w14:paraId="2774C4E1" w14:textId="77777777" w:rsidR="00EE7296" w:rsidRDefault="00EE729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E5D2E" w14:textId="77777777" w:rsidR="00EE7296" w:rsidRDefault="00EE7296" w:rsidP="000C45FF">
      <w:r>
        <w:separator/>
      </w:r>
    </w:p>
  </w:footnote>
  <w:footnote w:type="continuationSeparator" w:id="0">
    <w:p w14:paraId="309E973E" w14:textId="77777777" w:rsidR="00EE7296" w:rsidRDefault="00EE729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E62D" w14:textId="77777777" w:rsidR="000C45FF" w:rsidRDefault="000C45FF">
    <w:pPr>
      <w:pStyle w:val="stBilgi"/>
    </w:pPr>
    <w:r>
      <w:rPr>
        <w:noProof/>
        <w:lang w:bidi="tr-TR"/>
      </w:rPr>
      <w:drawing>
        <wp:anchor distT="0" distB="0" distL="114300" distR="114300" simplePos="0" relativeHeight="251658240" behindDoc="1" locked="0" layoutInCell="1" allowOverlap="1" wp14:anchorId="6E6133F2" wp14:editId="2212AA4D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8E"/>
    <w:rsid w:val="00036450"/>
    <w:rsid w:val="000626ED"/>
    <w:rsid w:val="00094499"/>
    <w:rsid w:val="000C45FF"/>
    <w:rsid w:val="000E3FD1"/>
    <w:rsid w:val="00112054"/>
    <w:rsid w:val="001525E1"/>
    <w:rsid w:val="00167624"/>
    <w:rsid w:val="0017378E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F3B23"/>
    <w:rsid w:val="004071FC"/>
    <w:rsid w:val="00445947"/>
    <w:rsid w:val="004813B3"/>
    <w:rsid w:val="00496591"/>
    <w:rsid w:val="004C63E4"/>
    <w:rsid w:val="004D3011"/>
    <w:rsid w:val="00515706"/>
    <w:rsid w:val="005262AC"/>
    <w:rsid w:val="00554B8C"/>
    <w:rsid w:val="005E39D5"/>
    <w:rsid w:val="00600670"/>
    <w:rsid w:val="0062123A"/>
    <w:rsid w:val="00646E75"/>
    <w:rsid w:val="006771D0"/>
    <w:rsid w:val="006829EA"/>
    <w:rsid w:val="00695CDB"/>
    <w:rsid w:val="00715FCB"/>
    <w:rsid w:val="0073443F"/>
    <w:rsid w:val="00743101"/>
    <w:rsid w:val="007775E1"/>
    <w:rsid w:val="007867A0"/>
    <w:rsid w:val="007927F5"/>
    <w:rsid w:val="00802CA0"/>
    <w:rsid w:val="00805CAE"/>
    <w:rsid w:val="008B6FF6"/>
    <w:rsid w:val="009260CD"/>
    <w:rsid w:val="00933B1A"/>
    <w:rsid w:val="00952C25"/>
    <w:rsid w:val="00A2118D"/>
    <w:rsid w:val="00A93647"/>
    <w:rsid w:val="00AD76E2"/>
    <w:rsid w:val="00AE7882"/>
    <w:rsid w:val="00B20152"/>
    <w:rsid w:val="00B359E4"/>
    <w:rsid w:val="00B57D98"/>
    <w:rsid w:val="00B70850"/>
    <w:rsid w:val="00B77A30"/>
    <w:rsid w:val="00C066B6"/>
    <w:rsid w:val="00C37BA1"/>
    <w:rsid w:val="00C4674C"/>
    <w:rsid w:val="00C506CF"/>
    <w:rsid w:val="00C72BED"/>
    <w:rsid w:val="00C9578B"/>
    <w:rsid w:val="00CB0055"/>
    <w:rsid w:val="00D069E9"/>
    <w:rsid w:val="00D219EE"/>
    <w:rsid w:val="00D2522B"/>
    <w:rsid w:val="00D422DE"/>
    <w:rsid w:val="00D5459D"/>
    <w:rsid w:val="00D937C9"/>
    <w:rsid w:val="00DA1F4D"/>
    <w:rsid w:val="00DD172A"/>
    <w:rsid w:val="00E25A26"/>
    <w:rsid w:val="00E4381A"/>
    <w:rsid w:val="00E55D74"/>
    <w:rsid w:val="00EE7296"/>
    <w:rsid w:val="00F23B6E"/>
    <w:rsid w:val="00F60274"/>
    <w:rsid w:val="00F77FB9"/>
    <w:rsid w:val="00F81050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6E13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ABD"/>
    <w:rPr>
      <w:caps/>
      <w:color w:val="000000" w:themeColor="text1"/>
      <w:sz w:val="96"/>
      <w:szCs w:val="76"/>
    </w:rPr>
  </w:style>
  <w:style w:type="character" w:styleId="Vurgu">
    <w:name w:val="Emphasis"/>
    <w:basedOn w:val="VarsaylanParagrafYazTipi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basedOn w:val="VarsaylanParagrafYazTipi"/>
    <w:link w:val="Tarih"/>
    <w:uiPriority w:val="99"/>
    <w:rsid w:val="00036450"/>
    <w:rPr>
      <w:sz w:val="18"/>
      <w:szCs w:val="22"/>
    </w:rPr>
  </w:style>
  <w:style w:type="character" w:styleId="Kpr">
    <w:name w:val="Hyperlink"/>
    <w:basedOn w:val="VarsaylanParagrafYazTipi"/>
    <w:uiPriority w:val="99"/>
    <w:unhideWhenUsed/>
    <w:rsid w:val="00281FD5"/>
    <w:rPr>
      <w:color w:val="B85A22" w:themeColor="accent2" w:themeShade="BF"/>
      <w:u w:val="single"/>
    </w:rPr>
  </w:style>
  <w:style w:type="character" w:styleId="zmlenmeyenBahsetme">
    <w:name w:val="Unresolved Mention"/>
    <w:basedOn w:val="VarsaylanParagrafYazTipi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basedOn w:val="VarsaylanParagrafYazTipi"/>
    <w:link w:val="Bal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Balk4Char">
    <w:name w:val="Başlık 4 Char"/>
    <w:basedOn w:val="VarsaylanParagrafYazTipi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cer\AppData\Local\Microsoft\Office\16.0\DTS\tr-TR%7b0D88F051-5294-4656-ADCA-1FACD8D979D7%7d\%7bB29BFF44-06E0-45BF-817D-92EA535D5BFD%7dtf00546271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{B29BFF44-06E0-45BF-817D-92EA535D5BFD}tf00546271.dotx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2020-04-03T22:03:00Z</dcterms:created>
  <dcterms:modified xsi:type="dcterms:W3CDTF">2020-04-04T13:43:00Z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